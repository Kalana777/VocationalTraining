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63" w:rsidRDefault="00D70063" w:rsidP="00D70063">
      <w:pPr>
        <w:pStyle w:val="Heading3"/>
      </w:pPr>
      <w:r>
        <w:rPr>
          <w:noProof/>
          <w:lang w:eastAsia="en-US" w:bidi="si-LK"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157EC6F2" wp14:editId="3BA2E936">
                <wp:simplePos x="0" y="0"/>
                <wp:positionH relativeFrom="page">
                  <wp:posOffset>685165</wp:posOffset>
                </wp:positionH>
                <wp:positionV relativeFrom="margin">
                  <wp:align>top</wp:align>
                </wp:positionV>
                <wp:extent cx="1895475" cy="8667750"/>
                <wp:effectExtent l="0" t="0" r="9525" b="0"/>
                <wp:wrapSquare wrapText="bothSides"/>
                <wp:docPr id="217" name="Text Box 2" descr="Sidebar text box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5475" cy="866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063" w:rsidRDefault="007818D9" w:rsidP="00D70063">
                            <w:pPr>
                              <w:pStyle w:val="Photo"/>
                            </w:pPr>
                            <w:r>
                              <w:rPr>
                                <w:noProof/>
                                <w:lang w:eastAsia="en-US" w:bidi="si-LK"/>
                              </w:rPr>
                              <w:drawing>
                                <wp:inline distT="0" distB="0" distL="0" distR="0">
                                  <wp:extent cx="1676400" cy="2055953"/>
                                  <wp:effectExtent l="0" t="0" r="0" b="190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kaya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9787" cy="20601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sdt>
                            <w:sdtPr>
                              <w:alias w:val="Your Name"/>
                              <w:tag w:val="Your Name"/>
                              <w:id w:val="-417320789"/>
                              <w:placeholder>
                                <w:docPart w:val="44A62B1EEADB40FE8EA926B781D56F5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 w:multiLine="1"/>
                            </w:sdtPr>
                            <w:sdtEndPr/>
                            <w:sdtContent>
                              <w:p w:rsidR="00187B92" w:rsidRPr="00486E5D" w:rsidRDefault="00BD47A6" w:rsidP="00486E5D">
                                <w:pPr>
                                  <w:pStyle w:val="Title"/>
                                </w:pPr>
                                <w:r>
                                  <w:t>Kayathiri Mahendrakumaran</w:t>
                                </w:r>
                              </w:p>
                            </w:sdtContent>
                          </w:sdt>
                          <w:p w:rsidR="00D70063" w:rsidRDefault="00DD021F" w:rsidP="00D70063">
                            <w:pPr>
                              <w:pStyle w:val="Subtitle"/>
                            </w:pPr>
                            <w:sdt>
                              <w:sdtPr>
                                <w:alias w:val="Position Title"/>
                                <w:tag w:val=""/>
                                <w:id w:val="-214128171"/>
                                <w:placeholder>
                                  <w:docPart w:val="475EA469918946D0AB57D0A7290CB75D"/>
                                </w:placeholder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r w:rsidR="007818D9">
                                  <w:t>.</w:t>
                                </w:r>
                              </w:sdtContent>
                            </w:sdt>
                          </w:p>
                          <w:p w:rsidR="00D70063" w:rsidRPr="00C80E32" w:rsidRDefault="00DD021F" w:rsidP="00D70063">
                            <w:pPr>
                              <w:pStyle w:val="Heading1"/>
                              <w:rPr>
                                <w:b/>
                                <w:bCs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</w:rPr>
                                <w:id w:val="-1270160369"/>
                                <w:placeholder>
                                  <w:docPart w:val="DD188FD6A9C6432BA7C39E65A5465BDA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r w:rsidR="00D70063" w:rsidRPr="00C80E32">
                                  <w:rPr>
                                    <w:b/>
                                    <w:bCs/>
                                  </w:rPr>
                                  <w:t>Objective</w:t>
                                </w:r>
                              </w:sdtContent>
                            </w:sdt>
                          </w:p>
                          <w:p w:rsidR="00D70063" w:rsidRPr="00C80E32" w:rsidRDefault="00C80E32" w:rsidP="00D7006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80E32">
                              <w:rPr>
                                <w:b/>
                                <w:bCs/>
                              </w:rPr>
                              <w:t>“</w:t>
                            </w:r>
                            <w:r w:rsidR="007818D9" w:rsidRPr="00C80E32">
                              <w:rPr>
                                <w:b/>
                                <w:bCs/>
                              </w:rPr>
                              <w:t>I have the ability to work in challenging environments as a team worker. I consider myself an adaptable person who can be a good team player and a good leader.</w:t>
                            </w:r>
                            <w:r w:rsidRPr="00C80E32">
                              <w:rPr>
                                <w:b/>
                                <w:bCs/>
                              </w:rPr>
                              <w:t>”</w:t>
                            </w:r>
                          </w:p>
                          <w:sdt>
                            <w:sdtPr>
                              <w:id w:val="1993831541"/>
                              <w:placeholder>
                                <w:docPart w:val="0C65C17B24DF49FDBC03BAC7FF603647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D70063" w:rsidRDefault="00D70063" w:rsidP="00D70063">
                                <w:pPr>
                                  <w:pStyle w:val="Heading2"/>
                                </w:pPr>
                                <w:r w:rsidRPr="00C80E32">
                                  <w:rPr>
                                    <w:b/>
                                    <w:bCs/>
                                  </w:rPr>
                                  <w:t>Skills &amp; Abilities</w:t>
                                </w:r>
                              </w:p>
                            </w:sdtContent>
                          </w:sdt>
                          <w:p w:rsidR="00BD47A6" w:rsidRPr="002855A1" w:rsidRDefault="00BD47A6" w:rsidP="00D70063">
                            <w:pPr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Languages:                                 </w:t>
                            </w:r>
                            <w:r w:rsidRPr="00C80E3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Tamil</w:t>
                            </w:r>
                            <w:r w:rsidRPr="00C80E3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Pr="00C80E3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Pr="00C80E32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</w:rPr>
                              <w:t>●●●●●</w:t>
                            </w:r>
                            <w:r w:rsidRPr="00C80E3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 xml:space="preserve">   English</w:t>
                            </w:r>
                            <w:r w:rsidRPr="00C80E3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Pr="00C80E3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Pr="00C80E32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</w:rPr>
                              <w:t>●●●●○</w:t>
                            </w:r>
                            <w:r w:rsidRPr="00C80E3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2D607A" w:rsidRPr="00C80E3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 xml:space="preserve">       Sinhala</w:t>
                            </w:r>
                            <w:r w:rsidRPr="00C80E3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2D607A" w:rsidRPr="00C80E3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2D607A" w:rsidRPr="00C80E32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</w:rPr>
                              <w:t>●●○○○</w:t>
                            </w:r>
                            <w:r w:rsidR="002D607A" w:rsidRPr="00C80E3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="002D607A" w:rsidRPr="00C80E32">
                              <w:rPr>
                                <w:color w:val="595959" w:themeColor="text1" w:themeTint="A6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Programming Languages:  </w:t>
                            </w:r>
                            <w:r w:rsidRPr="00C80E3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Python</w:t>
                            </w:r>
                            <w:r w:rsidRPr="00C80E3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Pr="00C80E3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Pr="00C80E32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</w:rPr>
                              <w:t>●●●●○</w:t>
                            </w:r>
                            <w:r w:rsidRPr="00C80E3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  <w:t xml:space="preserve">            Java</w:t>
                            </w:r>
                            <w:r w:rsidRPr="00C80E3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Pr="00C80E3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  <w:r w:rsidRPr="00C80E32">
                              <w:rPr>
                                <w:rFonts w:cstheme="minorHAnsi"/>
                                <w:b/>
                                <w:bCs/>
                                <w:color w:val="595959" w:themeColor="text1" w:themeTint="A6"/>
                              </w:rPr>
                              <w:t>●●●●○</w:t>
                            </w:r>
                            <w:r w:rsidRPr="00C80E32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ab/>
                            </w:r>
                          </w:p>
                          <w:sdt>
                            <w:sdtPr>
                              <w:id w:val="-26178941"/>
                              <w:placeholder>
                                <w:docPart w:val="09B8E9C1889545C5B3B4AE33E95CD988"/>
                              </w:placeholder>
                              <w:temporary/>
                              <w:showingPlcHdr/>
                              <w15:appearance w15:val="hidden"/>
                            </w:sdtPr>
                            <w:sdtEndPr/>
                            <w:sdtContent>
                              <w:p w:rsidR="00D70063" w:rsidRDefault="00D70063" w:rsidP="00D70063">
                                <w:pPr>
                                  <w:pStyle w:val="Heading2"/>
                                </w:pPr>
                                <w:r>
                                  <w:t>Vitals</w:t>
                                </w:r>
                              </w:p>
                            </w:sdtContent>
                          </w:sdt>
                          <w:p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T</w:t>
                            </w:r>
                            <w:r>
                              <w:t xml:space="preserve"> </w:t>
                            </w:r>
                            <w:r w:rsidR="00BD47A6">
                              <w:t>0770512748</w:t>
                            </w:r>
                          </w:p>
                          <w:p w:rsidR="00D70063" w:rsidRDefault="00D70063" w:rsidP="00D70063">
                            <w:pPr>
                              <w:pStyle w:val="ContactInfo"/>
                            </w:pPr>
                            <w:r>
                              <w:rPr>
                                <w:rStyle w:val="Strong"/>
                              </w:rPr>
                              <w:t>E</w:t>
                            </w:r>
                            <w:r>
                              <w:t xml:space="preserve"> </w:t>
                            </w:r>
                            <w:hyperlink r:id="rId9" w:history="1">
                              <w:r w:rsidR="00BD47A6" w:rsidRPr="00491884">
                                <w:rPr>
                                  <w:rStyle w:val="Hyperlink"/>
                                </w:rPr>
                                <w:t>kayathirim.16@cse.mrt.ac.lk</w:t>
                              </w:r>
                            </w:hyperlink>
                          </w:p>
                          <w:p w:rsidR="00BD47A6" w:rsidRPr="00BD47A6" w:rsidRDefault="00BD47A6" w:rsidP="00D70063">
                            <w:pPr>
                              <w:pStyle w:val="ContactInf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Ln</w:t>
                            </w:r>
                            <w:r>
                              <w:t>Linkedin.com/in/KayathiriMahendrakumaran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EC6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Sidebar text box" style="position:absolute;margin-left:53.95pt;margin-top:0;width:149.25pt;height:68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" filled="f" stroked="f">
                <v:textbox inset="0,0,0,0">
                  <w:txbxContent>
                    <w:p w:rsidR="00D70063" w:rsidRDefault="007818D9" w:rsidP="00D70063">
                      <w:pPr>
                        <w:pStyle w:val="Photo"/>
                      </w:pPr>
                      <w:r>
                        <w:rPr>
                          <w:noProof/>
                          <w:lang w:eastAsia="en-US" w:bidi="si-LK"/>
                        </w:rPr>
                        <w:drawing>
                          <wp:inline distT="0" distB="0" distL="0" distR="0">
                            <wp:extent cx="1676400" cy="2055953"/>
                            <wp:effectExtent l="0" t="0" r="0" b="190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kaya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79787" cy="20601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sdt>
                      <w:sdtPr>
                        <w:alias w:val="Your Name"/>
                        <w:tag w:val="Your Name"/>
                        <w:id w:val="-417320789"/>
                        <w:placeholder>
                          <w:docPart w:val="44A62B1EEADB40FE8EA926B781D56F5C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15:appearance w15:val="hidden"/>
                        <w:text w:multiLine="1"/>
                      </w:sdtPr>
                      <w:sdtEndPr/>
                      <w:sdtContent>
                        <w:p w:rsidR="00187B92" w:rsidRPr="00486E5D" w:rsidRDefault="00BD47A6" w:rsidP="00486E5D">
                          <w:pPr>
                            <w:pStyle w:val="Title"/>
                          </w:pPr>
                          <w:r>
                            <w:t>Kayathiri Mahendrakumaran</w:t>
                          </w:r>
                        </w:p>
                      </w:sdtContent>
                    </w:sdt>
                    <w:p w:rsidR="00D70063" w:rsidRDefault="00DD021F" w:rsidP="00D70063">
                      <w:pPr>
                        <w:pStyle w:val="Subtitle"/>
                      </w:pPr>
                      <w:sdt>
                        <w:sdtPr>
                          <w:alias w:val="Position Title"/>
                          <w:tag w:val=""/>
                          <w:id w:val="-214128171"/>
                          <w:placeholder>
                            <w:docPart w:val="475EA469918946D0AB57D0A7290CB75D"/>
                          </w:placeholder>
                          <w:dataBinding w:prefixMappings="xmlns:ns0='http://schemas.microsoft.com/office/2006/coverPageProps' " w:xpath="/ns0:CoverPageProperties[1]/ns0:CompanyAddress[1]" w:storeItemID="{55AF091B-3C7A-41E3-B477-F2FDAA23CFDA}"/>
                          <w15:appearance w15:val="hidden"/>
                          <w:text w:multiLine="1"/>
                        </w:sdtPr>
                        <w:sdtEndPr/>
                        <w:sdtContent>
                          <w:r w:rsidR="007818D9">
                            <w:t>.</w:t>
                          </w:r>
                        </w:sdtContent>
                      </w:sdt>
                    </w:p>
                    <w:p w:rsidR="00D70063" w:rsidRPr="00C80E32" w:rsidRDefault="00DD021F" w:rsidP="00D70063">
                      <w:pPr>
                        <w:pStyle w:val="Heading1"/>
                        <w:rPr>
                          <w:b/>
                          <w:bCs/>
                        </w:rPr>
                      </w:pPr>
                      <w:sdt>
                        <w:sdtPr>
                          <w:rPr>
                            <w:b/>
                            <w:bCs/>
                          </w:rPr>
                          <w:id w:val="-1270160369"/>
                          <w:placeholder>
                            <w:docPart w:val="DD188FD6A9C6432BA7C39E65A5465BDA"/>
                          </w:placeholder>
                          <w:temporary/>
                          <w:showingPlcHdr/>
                          <w15:appearance w15:val="hidden"/>
                        </w:sdtPr>
                        <w:sdtEndPr/>
                        <w:sdtContent>
                          <w:r w:rsidR="00D70063" w:rsidRPr="00C80E32">
                            <w:rPr>
                              <w:b/>
                              <w:bCs/>
                            </w:rPr>
                            <w:t>Objective</w:t>
                          </w:r>
                        </w:sdtContent>
                      </w:sdt>
                    </w:p>
                    <w:p w:rsidR="00D70063" w:rsidRPr="00C80E32" w:rsidRDefault="00C80E32" w:rsidP="00D70063">
                      <w:pPr>
                        <w:rPr>
                          <w:b/>
                          <w:bCs/>
                        </w:rPr>
                      </w:pPr>
                      <w:r w:rsidRPr="00C80E32">
                        <w:rPr>
                          <w:b/>
                          <w:bCs/>
                        </w:rPr>
                        <w:t>“</w:t>
                      </w:r>
                      <w:r w:rsidR="007818D9" w:rsidRPr="00C80E32">
                        <w:rPr>
                          <w:b/>
                          <w:bCs/>
                        </w:rPr>
                        <w:t>I have the ability to work in challenging environments as a team worker. I consider myself an adaptable person who can be a good team player and a good leader.</w:t>
                      </w:r>
                      <w:r w:rsidRPr="00C80E32">
                        <w:rPr>
                          <w:b/>
                          <w:bCs/>
                        </w:rPr>
                        <w:t>”</w:t>
                      </w:r>
                    </w:p>
                    <w:sdt>
                      <w:sdtPr>
                        <w:id w:val="1993831541"/>
                        <w:placeholder>
                          <w:docPart w:val="0C65C17B24DF49FDBC03BAC7FF603647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D70063" w:rsidRDefault="00D70063" w:rsidP="00D70063">
                          <w:pPr>
                            <w:pStyle w:val="Heading2"/>
                          </w:pPr>
                          <w:r w:rsidRPr="00C80E32">
                            <w:rPr>
                              <w:b/>
                              <w:bCs/>
                            </w:rPr>
                            <w:t>Skills &amp; Abilities</w:t>
                          </w:r>
                        </w:p>
                      </w:sdtContent>
                    </w:sdt>
                    <w:p w:rsidR="00BD47A6" w:rsidRPr="002855A1" w:rsidRDefault="00BD47A6" w:rsidP="00D70063">
                      <w:pPr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b/>
                          <w:bCs/>
                        </w:rPr>
                        <w:t xml:space="preserve">Languages:                                 </w:t>
                      </w:r>
                      <w:r w:rsidRPr="00C80E32">
                        <w:rPr>
                          <w:b/>
                          <w:bCs/>
                          <w:color w:val="595959" w:themeColor="text1" w:themeTint="A6"/>
                        </w:rPr>
                        <w:t>Tamil</w:t>
                      </w:r>
                      <w:r w:rsidRPr="00C80E32">
                        <w:rPr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Pr="00C80E32">
                        <w:rPr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Pr="00C80E32">
                        <w:rPr>
                          <w:rFonts w:cstheme="minorHAnsi"/>
                          <w:b/>
                          <w:bCs/>
                          <w:color w:val="595959" w:themeColor="text1" w:themeTint="A6"/>
                        </w:rPr>
                        <w:t>●●●●●</w:t>
                      </w:r>
                      <w:r w:rsidRPr="00C80E32">
                        <w:rPr>
                          <w:b/>
                          <w:bCs/>
                          <w:color w:val="595959" w:themeColor="text1" w:themeTint="A6"/>
                        </w:rPr>
                        <w:t xml:space="preserve">   English</w:t>
                      </w:r>
                      <w:r w:rsidRPr="00C80E32">
                        <w:rPr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Pr="00C80E32">
                        <w:rPr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Pr="00C80E32">
                        <w:rPr>
                          <w:rFonts w:cstheme="minorHAnsi"/>
                          <w:b/>
                          <w:bCs/>
                          <w:color w:val="595959" w:themeColor="text1" w:themeTint="A6"/>
                        </w:rPr>
                        <w:t>●●●●○</w:t>
                      </w:r>
                      <w:r w:rsidRPr="00C80E32">
                        <w:rPr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2D607A" w:rsidRPr="00C80E32">
                        <w:rPr>
                          <w:b/>
                          <w:bCs/>
                          <w:color w:val="595959" w:themeColor="text1" w:themeTint="A6"/>
                        </w:rPr>
                        <w:t xml:space="preserve">       Sinhala</w:t>
                      </w:r>
                      <w:r w:rsidRPr="00C80E32">
                        <w:rPr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2D607A" w:rsidRPr="00C80E32">
                        <w:rPr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2D607A" w:rsidRPr="00C80E32">
                        <w:rPr>
                          <w:rFonts w:cstheme="minorHAnsi"/>
                          <w:b/>
                          <w:bCs/>
                          <w:color w:val="595959" w:themeColor="text1" w:themeTint="A6"/>
                        </w:rPr>
                        <w:t>●●○○○</w:t>
                      </w:r>
                      <w:r w:rsidR="002D607A" w:rsidRPr="00C80E32">
                        <w:rPr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="002D607A" w:rsidRPr="00C80E32">
                        <w:rPr>
                          <w:color w:val="595959" w:themeColor="text1" w:themeTint="A6"/>
                        </w:rPr>
                        <w:t xml:space="preserve">  </w:t>
                      </w:r>
                      <w:r>
                        <w:rPr>
                          <w:b/>
                          <w:bCs/>
                        </w:rPr>
                        <w:t xml:space="preserve">Programming Languages:  </w:t>
                      </w:r>
                      <w:r w:rsidRPr="00C80E32">
                        <w:rPr>
                          <w:b/>
                          <w:bCs/>
                          <w:color w:val="595959" w:themeColor="text1" w:themeTint="A6"/>
                        </w:rPr>
                        <w:t>Python</w:t>
                      </w:r>
                      <w:r w:rsidRPr="00C80E32">
                        <w:rPr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Pr="00C80E32">
                        <w:rPr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Pr="00C80E32">
                        <w:rPr>
                          <w:rFonts w:cstheme="minorHAnsi"/>
                          <w:b/>
                          <w:bCs/>
                          <w:color w:val="595959" w:themeColor="text1" w:themeTint="A6"/>
                        </w:rPr>
                        <w:t>●●●●○</w:t>
                      </w:r>
                      <w:r w:rsidRPr="00C80E32">
                        <w:rPr>
                          <w:b/>
                          <w:bCs/>
                          <w:color w:val="595959" w:themeColor="text1" w:themeTint="A6"/>
                        </w:rPr>
                        <w:tab/>
                        <w:t xml:space="preserve">            Java</w:t>
                      </w:r>
                      <w:r w:rsidRPr="00C80E32">
                        <w:rPr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Pr="00C80E32">
                        <w:rPr>
                          <w:b/>
                          <w:bCs/>
                          <w:color w:val="595959" w:themeColor="text1" w:themeTint="A6"/>
                        </w:rPr>
                        <w:tab/>
                      </w:r>
                      <w:r w:rsidRPr="00C80E32">
                        <w:rPr>
                          <w:rFonts w:cstheme="minorHAnsi"/>
                          <w:b/>
                          <w:bCs/>
                          <w:color w:val="595959" w:themeColor="text1" w:themeTint="A6"/>
                        </w:rPr>
                        <w:t>●●●●○</w:t>
                      </w:r>
                      <w:r w:rsidRPr="00C80E32">
                        <w:rPr>
                          <w:b/>
                          <w:bCs/>
                          <w:color w:val="595959" w:themeColor="text1" w:themeTint="A6"/>
                        </w:rPr>
                        <w:tab/>
                      </w:r>
                    </w:p>
                    <w:sdt>
                      <w:sdtPr>
                        <w:id w:val="-26178941"/>
                        <w:placeholder>
                          <w:docPart w:val="09B8E9C1889545C5B3B4AE33E95CD988"/>
                        </w:placeholder>
                        <w:temporary/>
                        <w:showingPlcHdr/>
                        <w15:appearance w15:val="hidden"/>
                      </w:sdtPr>
                      <w:sdtEndPr/>
                      <w:sdtContent>
                        <w:p w:rsidR="00D70063" w:rsidRDefault="00D70063" w:rsidP="00D70063">
                          <w:pPr>
                            <w:pStyle w:val="Heading2"/>
                          </w:pPr>
                          <w:r>
                            <w:t>Vitals</w:t>
                          </w:r>
                        </w:p>
                      </w:sdtContent>
                    </w:sdt>
                    <w:p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T</w:t>
                      </w:r>
                      <w:r>
                        <w:t xml:space="preserve"> </w:t>
                      </w:r>
                      <w:r w:rsidR="00BD47A6">
                        <w:t>0770512748</w:t>
                      </w:r>
                    </w:p>
                    <w:p w:rsidR="00D70063" w:rsidRDefault="00D70063" w:rsidP="00D70063">
                      <w:pPr>
                        <w:pStyle w:val="ContactInfo"/>
                      </w:pPr>
                      <w:r>
                        <w:rPr>
                          <w:rStyle w:val="Strong"/>
                        </w:rPr>
                        <w:t>E</w:t>
                      </w:r>
                      <w:r>
                        <w:t xml:space="preserve"> </w:t>
                      </w:r>
                      <w:hyperlink r:id="rId10" w:history="1">
                        <w:r w:rsidR="00BD47A6" w:rsidRPr="00491884">
                          <w:rPr>
                            <w:rStyle w:val="Hyperlink"/>
                          </w:rPr>
                          <w:t>kayathirim.16@cse.mrt.ac.lk</w:t>
                        </w:r>
                      </w:hyperlink>
                    </w:p>
                    <w:p w:rsidR="00BD47A6" w:rsidRPr="00BD47A6" w:rsidRDefault="00BD47A6" w:rsidP="00D70063">
                      <w:pPr>
                        <w:pStyle w:val="ContactInf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Ln</w:t>
                      </w:r>
                      <w:r>
                        <w:t>Linkedin.com/in/KayathiriMahendrakumaran</w:t>
                      </w:r>
                    </w:p>
                  </w:txbxContent>
                </v:textbox>
                <w10:wrap type="square" anchorx="page" anchory="margin"/>
                <w10:anchorlock/>
              </v:shape>
            </w:pict>
          </mc:Fallback>
        </mc:AlternateContent>
      </w:r>
      <w:r w:rsidR="00DD6D65">
        <w:t>Educational Qualifications</w:t>
      </w:r>
    </w:p>
    <w:p w:rsidR="00D70063" w:rsidRDefault="00DD6D65" w:rsidP="00D70063">
      <w:pPr>
        <w:pStyle w:val="Heading4"/>
      </w:pPr>
      <w:r w:rsidRPr="00DD6D65">
        <w:t xml:space="preserve">BSc </w:t>
      </w:r>
      <w:r w:rsidR="00C80E32">
        <w:t>Undergraduate</w:t>
      </w:r>
      <w:r w:rsidR="00397A15">
        <w:t xml:space="preserve"> (2016-Present)</w:t>
      </w:r>
    </w:p>
    <w:p w:rsidR="00DF1F85" w:rsidRPr="002A350B" w:rsidRDefault="00DD6D65" w:rsidP="002A350B">
      <w:pPr>
        <w:spacing w:after="0"/>
        <w:rPr>
          <w:b/>
          <w:bCs/>
        </w:rPr>
      </w:pPr>
      <w:r w:rsidRPr="002A350B">
        <w:rPr>
          <w:b/>
          <w:bCs/>
        </w:rPr>
        <w:t>Department of Computer Science and Engineering</w:t>
      </w:r>
    </w:p>
    <w:p w:rsidR="00397A15" w:rsidRPr="002A350B" w:rsidRDefault="00DD6D65" w:rsidP="002A350B">
      <w:pPr>
        <w:spacing w:after="0"/>
        <w:rPr>
          <w:b/>
          <w:bCs/>
        </w:rPr>
      </w:pPr>
      <w:r w:rsidRPr="002A350B">
        <w:rPr>
          <w:b/>
          <w:bCs/>
        </w:rPr>
        <w:t>University of Moratuwa</w:t>
      </w:r>
    </w:p>
    <w:p w:rsidR="00DD6D65" w:rsidRPr="002A350B" w:rsidRDefault="00DD6D65" w:rsidP="002A350B">
      <w:pPr>
        <w:spacing w:after="0"/>
        <w:rPr>
          <w:b/>
          <w:bCs/>
          <w:color w:val="595959" w:themeColor="text1" w:themeTint="A6"/>
        </w:rPr>
      </w:pPr>
      <w:r w:rsidRPr="002A350B">
        <w:rPr>
          <w:b/>
          <w:bCs/>
          <w:color w:val="595959" w:themeColor="text1" w:themeTint="A6"/>
        </w:rPr>
        <w:t>Current GPA-3.89</w:t>
      </w:r>
      <w:bookmarkStart w:id="0" w:name="_GoBack"/>
      <w:bookmarkEnd w:id="0"/>
    </w:p>
    <w:p w:rsidR="002A350B" w:rsidRPr="00C80E32" w:rsidRDefault="002A350B" w:rsidP="002A350B">
      <w:pPr>
        <w:spacing w:after="0"/>
        <w:rPr>
          <w:color w:val="808080" w:themeColor="background1" w:themeShade="80"/>
        </w:rPr>
      </w:pPr>
    </w:p>
    <w:p w:rsidR="00D70063" w:rsidRPr="00DD6D65" w:rsidRDefault="00DD6D65" w:rsidP="00D70063">
      <w:pPr>
        <w:pStyle w:val="Heading5"/>
        <w:rPr>
          <w:sz w:val="24"/>
        </w:rPr>
      </w:pPr>
      <w:r w:rsidRPr="00DD6D65">
        <w:rPr>
          <w:rFonts w:asciiTheme="majorHAnsi" w:eastAsiaTheme="majorEastAsia" w:hAnsiTheme="majorHAnsi"/>
          <w:b/>
          <w:iCs/>
        </w:rPr>
        <w:t xml:space="preserve">G.C.E ADVANCED LEVEL EXAMINATION </w:t>
      </w:r>
      <w:r>
        <w:rPr>
          <w:rFonts w:asciiTheme="majorHAnsi" w:eastAsiaTheme="majorEastAsia" w:hAnsiTheme="majorHAnsi"/>
          <w:b/>
          <w:iCs/>
        </w:rPr>
        <w:tab/>
        <w:t xml:space="preserve">           </w:t>
      </w:r>
      <w:r w:rsidRPr="00DD6D65">
        <w:rPr>
          <w:b/>
          <w:bCs/>
          <w:sz w:val="24"/>
        </w:rPr>
        <w:t>V/SAIVAPRAGASA LADIES’ COLLEGE -2015</w:t>
      </w:r>
    </w:p>
    <w:p w:rsidR="002855A1" w:rsidRDefault="00DD6D65" w:rsidP="002855A1">
      <w:pPr>
        <w:pStyle w:val="ListParagraph"/>
        <w:numPr>
          <w:ilvl w:val="0"/>
          <w:numId w:val="3"/>
        </w:numPr>
        <w:rPr>
          <w:b/>
          <w:bCs/>
          <w:color w:val="595959" w:themeColor="text1" w:themeTint="A6"/>
        </w:rPr>
      </w:pPr>
      <w:r w:rsidRPr="002855A1">
        <w:rPr>
          <w:b/>
          <w:bCs/>
          <w:color w:val="595959" w:themeColor="text1" w:themeTint="A6"/>
        </w:rPr>
        <w:t>All ‘A’ passes for Mathematics, Physics, Chemistry and General Information Technology, ‘B’ pass for General English and 78 out of 100 for Common General Test</w:t>
      </w:r>
    </w:p>
    <w:p w:rsidR="002855A1" w:rsidRDefault="00DD6D65" w:rsidP="002855A1">
      <w:pPr>
        <w:pStyle w:val="ListParagraph"/>
        <w:numPr>
          <w:ilvl w:val="0"/>
          <w:numId w:val="4"/>
        </w:numPr>
        <w:rPr>
          <w:b/>
          <w:bCs/>
          <w:color w:val="595959" w:themeColor="text1" w:themeTint="A6"/>
        </w:rPr>
      </w:pPr>
      <w:r w:rsidRPr="002855A1">
        <w:rPr>
          <w:b/>
          <w:bCs/>
          <w:color w:val="595959" w:themeColor="text1" w:themeTint="A6"/>
        </w:rPr>
        <w:t xml:space="preserve">Island Rank </w:t>
      </w:r>
      <w:r w:rsidR="002855A1">
        <w:rPr>
          <w:b/>
          <w:bCs/>
          <w:color w:val="595959" w:themeColor="text1" w:themeTint="A6"/>
        </w:rPr>
        <w:tab/>
      </w:r>
      <w:r w:rsidRPr="002855A1">
        <w:rPr>
          <w:b/>
          <w:bCs/>
          <w:color w:val="595959" w:themeColor="text1" w:themeTint="A6"/>
        </w:rPr>
        <w:t xml:space="preserve">: 488 </w:t>
      </w:r>
    </w:p>
    <w:p w:rsidR="002855A1" w:rsidRDefault="00DD6D65" w:rsidP="002855A1">
      <w:pPr>
        <w:pStyle w:val="ListParagraph"/>
        <w:numPr>
          <w:ilvl w:val="0"/>
          <w:numId w:val="4"/>
        </w:numPr>
        <w:rPr>
          <w:b/>
          <w:bCs/>
          <w:color w:val="595959" w:themeColor="text1" w:themeTint="A6"/>
        </w:rPr>
      </w:pPr>
      <w:r w:rsidRPr="002855A1">
        <w:rPr>
          <w:b/>
          <w:bCs/>
          <w:color w:val="595959" w:themeColor="text1" w:themeTint="A6"/>
        </w:rPr>
        <w:t xml:space="preserve">District Rank </w:t>
      </w:r>
      <w:r w:rsidR="002855A1">
        <w:rPr>
          <w:b/>
          <w:bCs/>
          <w:color w:val="595959" w:themeColor="text1" w:themeTint="A6"/>
        </w:rPr>
        <w:tab/>
      </w:r>
      <w:r w:rsidRPr="002855A1">
        <w:rPr>
          <w:b/>
          <w:bCs/>
          <w:color w:val="595959" w:themeColor="text1" w:themeTint="A6"/>
        </w:rPr>
        <w:t xml:space="preserve">: 2 </w:t>
      </w:r>
    </w:p>
    <w:p w:rsidR="00DD6D65" w:rsidRPr="002855A1" w:rsidRDefault="00DD6D65" w:rsidP="002855A1">
      <w:pPr>
        <w:pStyle w:val="ListParagraph"/>
        <w:numPr>
          <w:ilvl w:val="0"/>
          <w:numId w:val="4"/>
        </w:numPr>
        <w:rPr>
          <w:b/>
          <w:bCs/>
          <w:color w:val="595959" w:themeColor="text1" w:themeTint="A6"/>
        </w:rPr>
      </w:pPr>
      <w:r w:rsidRPr="002855A1">
        <w:rPr>
          <w:b/>
          <w:bCs/>
          <w:color w:val="595959" w:themeColor="text1" w:themeTint="A6"/>
        </w:rPr>
        <w:t xml:space="preserve">Z-score </w:t>
      </w:r>
      <w:r w:rsidR="002855A1">
        <w:rPr>
          <w:b/>
          <w:bCs/>
          <w:color w:val="595959" w:themeColor="text1" w:themeTint="A6"/>
        </w:rPr>
        <w:tab/>
      </w:r>
      <w:r w:rsidRPr="002855A1">
        <w:rPr>
          <w:b/>
          <w:bCs/>
          <w:color w:val="595959" w:themeColor="text1" w:themeTint="A6"/>
        </w:rPr>
        <w:t>: 2.1574</w:t>
      </w:r>
    </w:p>
    <w:p w:rsidR="00DD6D65" w:rsidRPr="00DD6D65" w:rsidRDefault="00DD6D65" w:rsidP="00DD6D65">
      <w:r w:rsidRPr="00DD6D65">
        <w:rPr>
          <w:rFonts w:asciiTheme="majorHAnsi" w:hAnsiTheme="majorHAnsi" w:cstheme="majorHAnsi"/>
          <w:b/>
          <w:bCs/>
          <w:sz w:val="28"/>
          <w:szCs w:val="28"/>
        </w:rPr>
        <w:t>G.C.E ORDINARY LEVEL EXAMINATION</w:t>
      </w:r>
      <w:r w:rsidRPr="00DD6D6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DD6D65">
        <w:rPr>
          <w:b/>
          <w:bCs/>
        </w:rPr>
        <w:t>V/SAIVAPRAGASA LADIES’ COLLEGE-2012</w:t>
      </w:r>
      <w:r>
        <w:tab/>
      </w:r>
      <w:r>
        <w:tab/>
      </w:r>
      <w:r>
        <w:tab/>
        <w:t xml:space="preserve">     </w:t>
      </w:r>
      <w:r w:rsidRPr="00DD6D65">
        <w:t xml:space="preserve"> </w:t>
      </w:r>
      <w:r w:rsidRPr="00C80E32">
        <w:rPr>
          <w:b/>
          <w:bCs/>
          <w:color w:val="595959" w:themeColor="text1" w:themeTint="A6"/>
        </w:rPr>
        <w:t>‘A’ passes for Science, Mathematics, English, Tamil, History, Religion, Commerce and Information and Communication Technology</w:t>
      </w:r>
    </w:p>
    <w:p w:rsidR="00DD6D65" w:rsidRDefault="00DD6D65" w:rsidP="00D70063">
      <w:pPr>
        <w:pStyle w:val="Heading3"/>
      </w:pPr>
    </w:p>
    <w:p w:rsidR="00D70063" w:rsidRPr="00C80E32" w:rsidRDefault="00DD6D65" w:rsidP="00D70063">
      <w:pPr>
        <w:pStyle w:val="Heading3"/>
        <w:rPr>
          <w:b/>
          <w:bCs/>
        </w:rPr>
      </w:pPr>
      <w:r w:rsidRPr="00C80E32">
        <w:rPr>
          <w:b/>
          <w:bCs/>
        </w:rPr>
        <w:t>Projects</w:t>
      </w:r>
    </w:p>
    <w:p w:rsidR="00D70063" w:rsidRPr="00C80E32" w:rsidRDefault="00C80E32" w:rsidP="002D60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Treasure Hunt game</w:t>
      </w:r>
      <w:r w:rsidR="002D607A" w:rsidRPr="00C80E32">
        <w:rPr>
          <w:b/>
          <w:bCs/>
        </w:rPr>
        <w:t xml:space="preserve"> in Java Application</w:t>
      </w:r>
    </w:p>
    <w:p w:rsidR="002D607A" w:rsidRPr="00C80E32" w:rsidRDefault="002D607A" w:rsidP="002D607A">
      <w:pPr>
        <w:pStyle w:val="ListParagraph"/>
        <w:rPr>
          <w:b/>
          <w:bCs/>
          <w:color w:val="595959" w:themeColor="text1" w:themeTint="A6"/>
        </w:rPr>
      </w:pPr>
      <w:r w:rsidRPr="00C80E32">
        <w:rPr>
          <w:b/>
          <w:bCs/>
          <w:color w:val="595959" w:themeColor="text1" w:themeTint="A6"/>
        </w:rPr>
        <w:t>-A java program for a game named ‘Nozama Lake’</w:t>
      </w:r>
      <w:r w:rsidR="00C80E32" w:rsidRPr="00C80E32">
        <w:rPr>
          <w:b/>
          <w:bCs/>
          <w:color w:val="595959" w:themeColor="text1" w:themeTint="A6"/>
        </w:rPr>
        <w:t xml:space="preserve"> using OOP concepts</w:t>
      </w:r>
    </w:p>
    <w:p w:rsidR="00D70063" w:rsidRPr="00C80E32" w:rsidRDefault="002D607A" w:rsidP="00D70063">
      <w:pPr>
        <w:pStyle w:val="Heading3"/>
        <w:rPr>
          <w:b/>
          <w:bCs/>
        </w:rPr>
      </w:pPr>
      <w:r w:rsidRPr="00C80E32">
        <w:rPr>
          <w:b/>
          <w:bCs/>
        </w:rPr>
        <w:t>other qualifications</w:t>
      </w:r>
    </w:p>
    <w:p w:rsidR="00C80E32" w:rsidRDefault="00C80E32" w:rsidP="002D607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Creative Writing</w:t>
      </w:r>
    </w:p>
    <w:p w:rsidR="00C80E32" w:rsidRPr="00C80E32" w:rsidRDefault="00C80E32" w:rsidP="00C80E32">
      <w:pPr>
        <w:pStyle w:val="ListParagraph"/>
        <w:rPr>
          <w:color w:val="595959" w:themeColor="text1" w:themeTint="A6"/>
        </w:rPr>
      </w:pPr>
      <w:r w:rsidRPr="00C80E32">
        <w:rPr>
          <w:color w:val="595959" w:themeColor="text1" w:themeTint="A6"/>
        </w:rPr>
        <w:t>National level</w:t>
      </w:r>
      <w:r>
        <w:rPr>
          <w:color w:val="595959" w:themeColor="text1" w:themeTint="A6"/>
        </w:rPr>
        <w:t xml:space="preserve"> </w:t>
      </w:r>
      <w:r w:rsidRPr="00C80E32">
        <w:rPr>
          <w:color w:val="595959" w:themeColor="text1" w:themeTint="A6"/>
        </w:rPr>
        <w:t>-Participated-2014</w:t>
      </w:r>
    </w:p>
    <w:p w:rsidR="00D70063" w:rsidRPr="00C80E32" w:rsidRDefault="002D607A" w:rsidP="002D607A">
      <w:pPr>
        <w:pStyle w:val="ListParagraph"/>
        <w:numPr>
          <w:ilvl w:val="0"/>
          <w:numId w:val="1"/>
        </w:numPr>
        <w:rPr>
          <w:b/>
          <w:bCs/>
        </w:rPr>
      </w:pPr>
      <w:r w:rsidRPr="00C80E32">
        <w:rPr>
          <w:b/>
          <w:bCs/>
        </w:rPr>
        <w:t>In Dean’s list for 1</w:t>
      </w:r>
      <w:r w:rsidRPr="00C80E32">
        <w:rPr>
          <w:b/>
          <w:bCs/>
          <w:vertAlign w:val="superscript"/>
        </w:rPr>
        <w:t>st</w:t>
      </w:r>
      <w:r w:rsidRPr="00C80E32">
        <w:rPr>
          <w:b/>
          <w:bCs/>
        </w:rPr>
        <w:t xml:space="preserve"> year</w:t>
      </w:r>
      <w:r w:rsidR="007818D9" w:rsidRPr="00C80E32">
        <w:rPr>
          <w:b/>
          <w:bCs/>
        </w:rPr>
        <w:t xml:space="preserve"> (2017)</w:t>
      </w:r>
    </w:p>
    <w:p w:rsidR="002D607A" w:rsidRPr="00C80E32" w:rsidRDefault="002D607A" w:rsidP="002D607A">
      <w:pPr>
        <w:pStyle w:val="ListParagraph"/>
        <w:rPr>
          <w:b/>
          <w:bCs/>
        </w:rPr>
      </w:pPr>
    </w:p>
    <w:p w:rsidR="002D607A" w:rsidRPr="00C80E32" w:rsidRDefault="002D607A" w:rsidP="002D607A">
      <w:pPr>
        <w:pStyle w:val="Heading3"/>
        <w:rPr>
          <w:b/>
          <w:bCs/>
        </w:rPr>
      </w:pPr>
      <w:r w:rsidRPr="00C80E32">
        <w:rPr>
          <w:b/>
          <w:bCs/>
        </w:rPr>
        <w:t>referees</w:t>
      </w:r>
    </w:p>
    <w:p w:rsidR="002D607A" w:rsidRPr="002D607A" w:rsidRDefault="002D607A" w:rsidP="002D607A">
      <w:pPr>
        <w:rPr>
          <w:lang w:eastAsia="ja-JP"/>
        </w:rPr>
      </w:pPr>
      <w:r w:rsidRPr="00643870">
        <w:rPr>
          <w:b/>
          <w:bCs/>
        </w:rPr>
        <w:t xml:space="preserve">Mrs.P.Kamaleswary </w:t>
      </w:r>
      <w:r w:rsidRPr="00643870">
        <w:rPr>
          <w:b/>
          <w:bCs/>
        </w:rPr>
        <w:tab/>
      </w:r>
      <w:r>
        <w:tab/>
      </w:r>
      <w:r>
        <w:tab/>
      </w:r>
      <w:r>
        <w:tab/>
      </w:r>
      <w:r>
        <w:tab/>
        <w:t xml:space="preserve">         Principal </w:t>
      </w:r>
      <w:r>
        <w:tab/>
      </w:r>
      <w:r>
        <w:tab/>
      </w:r>
      <w:r>
        <w:tab/>
      </w:r>
      <w:r>
        <w:tab/>
      </w:r>
      <w:r>
        <w:tab/>
        <w:t xml:space="preserve">           V/Saivapragasa Ladies’ College </w:t>
      </w:r>
      <w:r w:rsidR="00643870">
        <w:tab/>
      </w:r>
      <w:r w:rsidR="00643870">
        <w:tab/>
        <w:t xml:space="preserve">           </w:t>
      </w:r>
      <w:r>
        <w:t>+94242222281</w:t>
      </w:r>
    </w:p>
    <w:sectPr w:rsidR="002D607A" w:rsidRPr="002D607A" w:rsidSect="00FD7C04">
      <w:headerReference w:type="default" r:id="rId11"/>
      <w:pgSz w:w="12240" w:h="15840"/>
      <w:pgMar w:top="1080" w:right="1080" w:bottom="1080" w:left="4867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21F" w:rsidRDefault="00DD021F" w:rsidP="00187B92">
      <w:pPr>
        <w:spacing w:after="0" w:line="240" w:lineRule="auto"/>
      </w:pPr>
      <w:r>
        <w:separator/>
      </w:r>
    </w:p>
  </w:endnote>
  <w:endnote w:type="continuationSeparator" w:id="0">
    <w:p w:rsidR="00DD021F" w:rsidRDefault="00DD021F" w:rsidP="00187B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21F" w:rsidRDefault="00DD021F" w:rsidP="00187B92">
      <w:pPr>
        <w:spacing w:after="0" w:line="240" w:lineRule="auto"/>
      </w:pPr>
      <w:r>
        <w:separator/>
      </w:r>
    </w:p>
  </w:footnote>
  <w:footnote w:type="continuationSeparator" w:id="0">
    <w:p w:rsidR="00DD021F" w:rsidRDefault="00DD021F" w:rsidP="00187B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330284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9F0771" w:rsidRDefault="00187B92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607A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  <w:lang w:eastAsia="en-US" w:bidi="si-LK"/>
          </w:rPr>
          <mc:AlternateContent>
            <mc:Choice Requires="wps">
              <w:drawing>
                <wp:anchor distT="45720" distB="45720" distL="114300" distR="114300" simplePos="0" relativeHeight="251659264" behindDoc="0" locked="1" layoutInCell="1" allowOverlap="1" wp14:anchorId="7A7FBB06" wp14:editId="1136BFF5">
                  <wp:simplePos x="0" y="0"/>
                  <mc:AlternateContent>
                    <mc:Choice Requires="wp14">
                      <wp:positionH relativeFrom="page">
                        <wp14:pctPosHOffset>8800</wp14:pctPosHOffset>
                      </wp:positionH>
                    </mc:Choice>
                    <mc:Fallback>
                      <wp:positionH relativeFrom="page">
                        <wp:posOffset>683895</wp:posOffset>
                      </wp:positionH>
                    </mc:Fallback>
                  </mc:AlternateContent>
                  <wp:positionV relativeFrom="margin">
                    <wp:posOffset>0</wp:posOffset>
                  </wp:positionV>
                  <wp:extent cx="2148840" cy="8458200"/>
                  <wp:effectExtent l="0" t="0" r="3810" b="0"/>
                  <wp:wrapSquare wrapText="bothSides"/>
                  <wp:docPr id="3" name="Text Box 2" descr="Sidebar text box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48840" cy="845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5000" w:type="pct"/>
                                <w:tblBorders>
                                  <w:top w:val="single" w:sz="18" w:space="0" w:color="864A04" w:themeColor="accent1" w:themeShade="80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Layout table"/>
                              </w:tblPr>
                              <w:tblGrid>
                                <w:gridCol w:w="3370"/>
                              </w:tblGrid>
                              <w:tr w:rsidR="002C0739" w:rsidTr="002C0739">
                                <w:trPr>
                                  <w:tblHeader/>
                                </w:trPr>
                                <w:tc>
                                  <w:tcPr>
                                    <w:tcW w:w="1959" w:type="dxa"/>
                                  </w:tcPr>
                                  <w:sdt>
                                    <w:sdtPr>
                                      <w:alias w:val="Your Name"/>
                                      <w:tag w:val="Your Name"/>
                                      <w:id w:val="1551117464"/>
                                      <w:placeholder>
                                        <w:docPart w:val="4703FD1FFA4F4CE788F1ED422F186FE2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p w:rsidR="002C0739" w:rsidRPr="00187B92" w:rsidRDefault="00BD47A6" w:rsidP="00187B92">
                                        <w:pPr>
                                          <w:pStyle w:val="Title"/>
                                        </w:pPr>
                                        <w:r>
                                          <w:t>Kayathiri Mahendrakumaran</w:t>
                                        </w:r>
                                      </w:p>
                                    </w:sdtContent>
                                  </w:sdt>
                                  <w:p w:rsidR="002C0739" w:rsidRPr="00970D57" w:rsidRDefault="00DD021F" w:rsidP="00970D57">
                                    <w:pPr>
                                      <w:pStyle w:val="Subtitle"/>
                                    </w:pPr>
                                    <w:sdt>
                                      <w:sdtPr>
                                        <w:alias w:val="Position Title"/>
                                        <w:tag w:val=""/>
                                        <w:id w:val="839120990"/>
                                        <w:placeholder>
                                          <w:docPart w:val="F5A692BA4BFA4ADA8BEE281EF1D9D980"/>
                                        </w:placeholder>
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<w15:appearance w15:val="hidden"/>
                                        <w:text w:multiLine="1"/>
                                      </w:sdtPr>
                                      <w:sdtEndPr/>
                                      <w:sdtContent>
                                        <w:r w:rsidR="007818D9">
                                          <w:t>.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9F0771" w:rsidRDefault="00DD021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7FBB06"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alt="Sidebar text box" style="position:absolute;left:0;text-align:left;margin-left:0;margin-top:0;width:169.2pt;height:666pt;z-index:251659264;visibility:visible;mso-wrap-style:square;mso-width-percent:0;mso-height-percent:0;mso-left-percent:88;mso-wrap-distance-left:9pt;mso-wrap-distance-top:3.6pt;mso-wrap-distance-right:9pt;mso-wrap-distance-bottom:3.6pt;mso-position-horizontal-relative:page;mso-position-vertical:absolute;mso-position-vertical-relative:margin;mso-width-percent:0;mso-height-percent:0;mso-left-percent:88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" filled="f" stroked="f">
                  <v:textbox inset="0,0,0,0">
                    <w:txbxContent>
                      <w:tbl>
                        <w:tblPr>
                          <w:tblStyle w:val="TableGrid"/>
                          <w:tblW w:w="5000" w:type="pct"/>
                          <w:tblBorders>
                            <w:top w:val="single" w:sz="18" w:space="0" w:color="864A04" w:themeColor="accent1" w:themeShade="80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Layout table"/>
                        </w:tblPr>
                        <w:tblGrid>
                          <w:gridCol w:w="3370"/>
                        </w:tblGrid>
                        <w:tr w:rsidR="002C0739" w:rsidTr="002C0739">
                          <w:trPr>
                            <w:tblHeader/>
                          </w:trPr>
                          <w:tc>
                            <w:tcPr>
                              <w:tcW w:w="1959" w:type="dxa"/>
                            </w:tcPr>
                            <w:sdt>
                              <w:sdtPr>
                                <w:alias w:val="Your Name"/>
                                <w:tag w:val="Your Name"/>
                                <w:id w:val="1551117464"/>
                                <w:placeholder>
                                  <w:docPart w:val="4703FD1FFA4F4CE788F1ED422F186FE2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p w:rsidR="002C0739" w:rsidRPr="00187B92" w:rsidRDefault="00BD47A6" w:rsidP="00187B92">
                                  <w:pPr>
                                    <w:pStyle w:val="Title"/>
                                  </w:pPr>
                                  <w:r>
                                    <w:t>Kayathiri Mahendrakumaran</w:t>
                                  </w:r>
                                </w:p>
                              </w:sdtContent>
                            </w:sdt>
                            <w:p w:rsidR="002C0739" w:rsidRPr="00970D57" w:rsidRDefault="00DD021F" w:rsidP="00970D57">
                              <w:pPr>
                                <w:pStyle w:val="Subtitle"/>
                              </w:pPr>
                              <w:sdt>
                                <w:sdtPr>
                                  <w:alias w:val="Position Title"/>
                                  <w:tag w:val=""/>
                                  <w:id w:val="839120990"/>
                                  <w:placeholder>
                                    <w:docPart w:val="F5A692BA4BFA4ADA8BEE281EF1D9D980"/>
                                  </w:placeholder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15:appearance w15:val="hidden"/>
                                  <w:text w:multiLine="1"/>
                                </w:sdtPr>
                                <w:sdtEndPr/>
                                <w:sdtContent>
                                  <w:r w:rsidR="007818D9">
                                    <w:t>.</w:t>
                                  </w:r>
                                </w:sdtContent>
                              </w:sdt>
                            </w:p>
                          </w:tc>
                        </w:tr>
                      </w:tbl>
                      <w:p w:rsidR="009F0771" w:rsidRDefault="00DD021F"/>
                    </w:txbxContent>
                  </v:textbox>
                  <w10:wrap type="square" anchorx="page" anchory="margin"/>
                  <w10:anchorlock/>
                </v:shape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4049B"/>
    <w:multiLevelType w:val="hybridMultilevel"/>
    <w:tmpl w:val="D0D8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11F12"/>
    <w:multiLevelType w:val="hybridMultilevel"/>
    <w:tmpl w:val="81926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563C5D"/>
    <w:multiLevelType w:val="hybridMultilevel"/>
    <w:tmpl w:val="F3DABB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13F70C6"/>
    <w:multiLevelType w:val="hybridMultilevel"/>
    <w:tmpl w:val="5800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7A6"/>
    <w:rsid w:val="00157B6F"/>
    <w:rsid w:val="00187B92"/>
    <w:rsid w:val="001E267C"/>
    <w:rsid w:val="002146E6"/>
    <w:rsid w:val="00234C2C"/>
    <w:rsid w:val="00262954"/>
    <w:rsid w:val="002855A1"/>
    <w:rsid w:val="00293B83"/>
    <w:rsid w:val="002A350B"/>
    <w:rsid w:val="002C0739"/>
    <w:rsid w:val="002D607A"/>
    <w:rsid w:val="0039505A"/>
    <w:rsid w:val="00397A15"/>
    <w:rsid w:val="00486E5D"/>
    <w:rsid w:val="00581FC8"/>
    <w:rsid w:val="00643870"/>
    <w:rsid w:val="006A3CE7"/>
    <w:rsid w:val="006B6D95"/>
    <w:rsid w:val="007818D9"/>
    <w:rsid w:val="008C33FB"/>
    <w:rsid w:val="00A35BE0"/>
    <w:rsid w:val="00BD47A6"/>
    <w:rsid w:val="00C80E32"/>
    <w:rsid w:val="00D70063"/>
    <w:rsid w:val="00DD021F"/>
    <w:rsid w:val="00DD6D65"/>
    <w:rsid w:val="00DF1F85"/>
    <w:rsid w:val="00EE3D14"/>
    <w:rsid w:val="00FD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912A60"/>
  <w15:chartTrackingRefBased/>
  <w15:docId w15:val="{292426E5-1B00-460C-B6A8-8EE881828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B6F"/>
  </w:style>
  <w:style w:type="paragraph" w:styleId="Heading1">
    <w:name w:val="heading 1"/>
    <w:basedOn w:val="Normal"/>
    <w:next w:val="Normal"/>
    <w:link w:val="Heading1Char"/>
    <w:uiPriority w:val="9"/>
    <w:qFormat/>
    <w:rsid w:val="008C33FB"/>
    <w:pPr>
      <w:keepNext/>
      <w:keepLines/>
      <w:pBdr>
        <w:top w:val="single" w:sz="4" w:space="6" w:color="864A04" w:themeColor="accent1" w:themeShade="80"/>
      </w:pBdr>
      <w:spacing w:before="120"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paragraph" w:styleId="Heading2">
    <w:name w:val="heading 2"/>
    <w:basedOn w:val="Normal"/>
    <w:link w:val="Heading2Char"/>
    <w:uiPriority w:val="9"/>
    <w:unhideWhenUsed/>
    <w:qFormat/>
    <w:rsid w:val="008C33FB"/>
    <w:pPr>
      <w:keepNext/>
      <w:keepLines/>
      <w:spacing w:before="480" w:after="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paragraph" w:styleId="Heading3">
    <w:name w:val="heading 3"/>
    <w:basedOn w:val="Normal"/>
    <w:next w:val="Heading4"/>
    <w:link w:val="Heading3Char"/>
    <w:uiPriority w:val="9"/>
    <w:unhideWhenUsed/>
    <w:qFormat/>
    <w:rsid w:val="00187B92"/>
    <w:pPr>
      <w:keepNext/>
      <w:keepLines/>
      <w:spacing w:after="0" w:line="240" w:lineRule="auto"/>
      <w:contextualSpacing/>
      <w:outlineLvl w:val="2"/>
    </w:pPr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paragraph" w:styleId="Heading4">
    <w:name w:val="heading 4"/>
    <w:basedOn w:val="Normal"/>
    <w:next w:val="Heading5"/>
    <w:link w:val="Heading4Char"/>
    <w:uiPriority w:val="9"/>
    <w:unhideWhenUsed/>
    <w:qFormat/>
    <w:rsid w:val="008C33FB"/>
    <w:pPr>
      <w:keepNext/>
      <w:keepLines/>
      <w:spacing w:before="120" w:after="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87B92"/>
    <w:pPr>
      <w:keepNext/>
      <w:keepLines/>
      <w:spacing w:after="0" w:line="240" w:lineRule="auto"/>
      <w:outlineLvl w:val="4"/>
    </w:pPr>
    <w:rPr>
      <w:rFonts w:eastAsiaTheme="minorEastAsia" w:cstheme="majorBidi"/>
      <w:caps/>
      <w:sz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C33FB"/>
    <w:rPr>
      <w:rFonts w:asciiTheme="majorHAnsi" w:eastAsiaTheme="majorEastAsia" w:hAnsiTheme="majorHAnsi" w:cstheme="majorBidi"/>
      <w:caps/>
      <w:color w:val="864A04" w:themeColor="accent1" w:themeShade="80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87B92"/>
    <w:rPr>
      <w:rFonts w:asciiTheme="majorHAnsi" w:eastAsiaTheme="majorEastAsia" w:hAnsiTheme="majorHAnsi" w:cstheme="majorBidi"/>
      <w:caps/>
      <w:color w:val="864A04" w:themeColor="accent1" w:themeShade="80"/>
      <w:sz w:val="36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C33FB"/>
    <w:rPr>
      <w:rFonts w:asciiTheme="majorHAnsi" w:eastAsiaTheme="majorEastAsia" w:hAnsiTheme="majorHAnsi" w:cstheme="majorBidi"/>
      <w:b/>
      <w:iCs/>
      <w:caps/>
      <w:sz w:val="28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87B92"/>
    <w:rPr>
      <w:rFonts w:eastAsiaTheme="minorEastAsia" w:cstheme="majorBidi"/>
      <w:caps/>
      <w:sz w:val="2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187B92"/>
    <w:pPr>
      <w:spacing w:after="0" w:line="240" w:lineRule="auto"/>
      <w:ind w:left="-3787"/>
    </w:pPr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187B92"/>
    <w:rPr>
      <w:rFonts w:asciiTheme="majorHAnsi" w:eastAsiaTheme="minorEastAsia" w:hAnsiTheme="majorHAnsi"/>
      <w:color w:val="864A04" w:themeColor="accent1" w:themeShade="80"/>
      <w:sz w:val="28"/>
      <w:lang w:eastAsia="ja-JP"/>
    </w:rPr>
  </w:style>
  <w:style w:type="table" w:styleId="TableGrid">
    <w:name w:val="Table Grid"/>
    <w:basedOn w:val="TableNormal"/>
    <w:uiPriority w:val="39"/>
    <w:rsid w:val="00D70063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actInfo">
    <w:name w:val="Contact Info"/>
    <w:basedOn w:val="Normal"/>
    <w:uiPriority w:val="10"/>
    <w:qFormat/>
    <w:rsid w:val="00187B92"/>
    <w:pPr>
      <w:spacing w:after="120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22"/>
    <w:qFormat/>
    <w:rsid w:val="00D70063"/>
    <w:rPr>
      <w:b/>
      <w:bCs/>
    </w:rPr>
  </w:style>
  <w:style w:type="paragraph" w:styleId="Title">
    <w:name w:val="Title"/>
    <w:basedOn w:val="Normal"/>
    <w:link w:val="TitleChar"/>
    <w:uiPriority w:val="1"/>
    <w:qFormat/>
    <w:rsid w:val="00D70063"/>
    <w:pPr>
      <w:spacing w:before="60" w:after="0" w:line="240" w:lineRule="auto"/>
      <w:contextualSpacing/>
    </w:pPr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sid w:val="00D70063"/>
    <w:rPr>
      <w:rFonts w:asciiTheme="majorHAnsi" w:eastAsiaTheme="majorEastAsia" w:hAnsiTheme="majorHAnsi" w:cstheme="majorBidi"/>
      <w:caps/>
      <w:color w:val="864A04" w:themeColor="accent1" w:themeShade="80"/>
      <w:kern w:val="28"/>
      <w:sz w:val="32"/>
      <w:szCs w:val="56"/>
      <w:lang w:eastAsia="ja-JP"/>
    </w:rPr>
  </w:style>
  <w:style w:type="paragraph" w:customStyle="1" w:styleId="Photo">
    <w:name w:val="Photo"/>
    <w:basedOn w:val="Normal"/>
    <w:qFormat/>
    <w:rsid w:val="00187B92"/>
    <w:pPr>
      <w:pBdr>
        <w:top w:val="single" w:sz="18" w:space="2" w:color="864A04" w:themeColor="accent1" w:themeShade="80"/>
        <w:bottom w:val="single" w:sz="18" w:space="2" w:color="864A04" w:themeColor="accent1" w:themeShade="80"/>
      </w:pBdr>
      <w:spacing w:after="0" w:line="240" w:lineRule="auto"/>
      <w:jc w:val="center"/>
    </w:pPr>
    <w:rPr>
      <w:rFonts w:eastAsiaTheme="minorEastAsia"/>
      <w:lang w:eastAsia="ja-JP"/>
    </w:rPr>
  </w:style>
  <w:style w:type="paragraph" w:styleId="Subtitle">
    <w:name w:val="Subtitle"/>
    <w:basedOn w:val="Normal"/>
    <w:link w:val="SubtitleChar"/>
    <w:uiPriority w:val="2"/>
    <w:qFormat/>
    <w:rsid w:val="008C33FB"/>
    <w:pPr>
      <w:numPr>
        <w:ilvl w:val="1"/>
      </w:numPr>
      <w:spacing w:after="640" w:line="240" w:lineRule="auto"/>
      <w:contextualSpacing/>
    </w:pPr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character" w:customStyle="1" w:styleId="SubtitleChar">
    <w:name w:val="Subtitle Char"/>
    <w:basedOn w:val="DefaultParagraphFont"/>
    <w:link w:val="Subtitle"/>
    <w:uiPriority w:val="2"/>
    <w:rsid w:val="008C33FB"/>
    <w:rPr>
      <w:rFonts w:asciiTheme="majorHAnsi" w:eastAsiaTheme="minorEastAsia" w:hAnsiTheme="majorHAnsi"/>
      <w:caps/>
      <w:color w:val="5A5A5A" w:themeColor="text1" w:themeTint="A5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87B92"/>
    <w:pPr>
      <w:spacing w:after="0" w:line="240" w:lineRule="auto"/>
    </w:pPr>
    <w:rPr>
      <w:rFonts w:eastAsiaTheme="minorEastAsia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87B92"/>
    <w:rPr>
      <w:rFonts w:eastAsiaTheme="minorEastAsia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187B9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D47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2D6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kayathirim.16@cse.mrt.ac.l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ayathirim.16@cse.mrt.ac.lk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yathiri\AppData\Roaming\Microsoft\Templates\Resume%20(Profession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4A62B1EEADB40FE8EA926B781D56F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CB82C-92B5-4538-90BC-6853C9FF89C7}"/>
      </w:docPartPr>
      <w:docPartBody>
        <w:p w:rsidR="00817B05" w:rsidRDefault="007F1A08">
          <w:pPr>
            <w:pStyle w:val="44A62B1EEADB40FE8EA926B781D56F5C"/>
          </w:pPr>
          <w:r>
            <w:rPr>
              <w:rStyle w:val="PlaceholderText"/>
            </w:rPr>
            <w:t>Your Name</w:t>
          </w:r>
        </w:p>
      </w:docPartBody>
    </w:docPart>
    <w:docPart>
      <w:docPartPr>
        <w:name w:val="475EA469918946D0AB57D0A7290CB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1A40BB-9F2A-43A3-8843-D1B55FC964C2}"/>
      </w:docPartPr>
      <w:docPartBody>
        <w:p w:rsidR="00817B05" w:rsidRDefault="007F1A08">
          <w:pPr>
            <w:pStyle w:val="475EA469918946D0AB57D0A7290CB75D"/>
          </w:pPr>
          <w:r>
            <w:t>Position Title</w:t>
          </w:r>
        </w:p>
      </w:docPartBody>
    </w:docPart>
    <w:docPart>
      <w:docPartPr>
        <w:name w:val="DD188FD6A9C6432BA7C39E65A5465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827F0-C45E-4968-B354-B8FD79B54AD0}"/>
      </w:docPartPr>
      <w:docPartBody>
        <w:p w:rsidR="00817B05" w:rsidRDefault="007F1A08">
          <w:pPr>
            <w:pStyle w:val="DD188FD6A9C6432BA7C39E65A5465BDA"/>
          </w:pPr>
          <w:r>
            <w:t>Objective</w:t>
          </w:r>
        </w:p>
      </w:docPartBody>
    </w:docPart>
    <w:docPart>
      <w:docPartPr>
        <w:name w:val="0C65C17B24DF49FDBC03BAC7FF6036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6B4F0-8E96-4706-9C8A-51D8D0E23F88}"/>
      </w:docPartPr>
      <w:docPartBody>
        <w:p w:rsidR="00817B05" w:rsidRDefault="007F1A08">
          <w:pPr>
            <w:pStyle w:val="0C65C17B24DF49FDBC03BAC7FF603647"/>
          </w:pPr>
          <w:r>
            <w:t>Skills &amp; Abilities</w:t>
          </w:r>
        </w:p>
      </w:docPartBody>
    </w:docPart>
    <w:docPart>
      <w:docPartPr>
        <w:name w:val="09B8E9C1889545C5B3B4AE33E95CD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0FCCB-5768-4264-BCA4-4199A3275C58}"/>
      </w:docPartPr>
      <w:docPartBody>
        <w:p w:rsidR="00817B05" w:rsidRDefault="007F1A08">
          <w:pPr>
            <w:pStyle w:val="09B8E9C1889545C5B3B4AE33E95CD988"/>
          </w:pPr>
          <w:r>
            <w:t>Vitals</w:t>
          </w:r>
        </w:p>
      </w:docPartBody>
    </w:docPart>
    <w:docPart>
      <w:docPartPr>
        <w:name w:val="4703FD1FFA4F4CE788F1ED422F186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3088E9-6569-4755-B65B-8CDD21111158}"/>
      </w:docPartPr>
      <w:docPartBody>
        <w:p w:rsidR="00817B05" w:rsidRDefault="007F1A08">
          <w:pPr>
            <w:pStyle w:val="4703FD1FFA4F4CE788F1ED422F186FE2"/>
          </w:pPr>
          <w:r>
            <w:t>Your Name</w:t>
          </w:r>
        </w:p>
      </w:docPartBody>
    </w:docPart>
    <w:docPart>
      <w:docPartPr>
        <w:name w:val="F5A692BA4BFA4ADA8BEE281EF1D9D9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910CD-9203-4A16-AE35-8D3CE1D04ED2}"/>
      </w:docPartPr>
      <w:docPartBody>
        <w:p w:rsidR="00817B05" w:rsidRDefault="007F1A08">
          <w:pPr>
            <w:pStyle w:val="F5A692BA4BFA4ADA8BEE281EF1D9D980"/>
          </w:pPr>
          <w:r>
            <w:t>Position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5EB"/>
    <w:rsid w:val="001605F6"/>
    <w:rsid w:val="00366736"/>
    <w:rsid w:val="007F1A08"/>
    <w:rsid w:val="00817B05"/>
    <w:rsid w:val="00B5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08C3CE8E47449FBA6DD7750BA0B2DD7">
    <w:name w:val="608C3CE8E47449FBA6DD7750BA0B2DD7"/>
  </w:style>
  <w:style w:type="paragraph" w:customStyle="1" w:styleId="31E988E231FE44BC997D12EAD130CB29">
    <w:name w:val="31E988E231FE44BC997D12EAD130CB29"/>
  </w:style>
  <w:style w:type="paragraph" w:customStyle="1" w:styleId="75CA385302F0442F84A1E5DA013347E8">
    <w:name w:val="75CA385302F0442F84A1E5DA013347E8"/>
  </w:style>
  <w:style w:type="paragraph" w:customStyle="1" w:styleId="0B7FB0588A9249C69676CB3B2AA1297B">
    <w:name w:val="0B7FB0588A9249C69676CB3B2AA1297B"/>
  </w:style>
  <w:style w:type="paragraph" w:customStyle="1" w:styleId="E0F2143D8D9C4DDAADBC5C2DD8E82066">
    <w:name w:val="E0F2143D8D9C4DDAADBC5C2DD8E82066"/>
  </w:style>
  <w:style w:type="paragraph" w:customStyle="1" w:styleId="5E3B7EFF886341368BAC50AD67ADB726">
    <w:name w:val="5E3B7EFF886341368BAC50AD67ADB726"/>
  </w:style>
  <w:style w:type="paragraph" w:customStyle="1" w:styleId="B04D08250DA0401B826D48378F26C89E">
    <w:name w:val="B04D08250DA0401B826D48378F26C89E"/>
  </w:style>
  <w:style w:type="paragraph" w:customStyle="1" w:styleId="B3958AD3F4174BD693F55F2F72EA7586">
    <w:name w:val="B3958AD3F4174BD693F55F2F72EA7586"/>
  </w:style>
  <w:style w:type="paragraph" w:customStyle="1" w:styleId="9BB8B9EF1A354A8299002850E4EB7BBE">
    <w:name w:val="9BB8B9EF1A354A8299002850E4EB7BBE"/>
  </w:style>
  <w:style w:type="paragraph" w:customStyle="1" w:styleId="7A81BE25397B42488DB5955A620CAAF9">
    <w:name w:val="7A81BE25397B42488DB5955A620CAAF9"/>
  </w:style>
  <w:style w:type="paragraph" w:customStyle="1" w:styleId="90C10295205E4C5B8037FFAB86E2C033">
    <w:name w:val="90C10295205E4C5B8037FFAB86E2C033"/>
  </w:style>
  <w:style w:type="paragraph" w:customStyle="1" w:styleId="DF417DF1EFB34AB5B3C0D80F6F909781">
    <w:name w:val="DF417DF1EFB34AB5B3C0D80F6F909781"/>
  </w:style>
  <w:style w:type="paragraph" w:customStyle="1" w:styleId="9D0F6CF4F947495B8AE3C6C7A5BC307D">
    <w:name w:val="9D0F6CF4F947495B8AE3C6C7A5BC307D"/>
  </w:style>
  <w:style w:type="paragraph" w:customStyle="1" w:styleId="568BBC595EF74F7DB9FF53511922BED0">
    <w:name w:val="568BBC595EF74F7DB9FF53511922BED0"/>
  </w:style>
  <w:style w:type="paragraph" w:customStyle="1" w:styleId="E31AF6AAC5104E7E87C6DEBCFC89CC09">
    <w:name w:val="E31AF6AAC5104E7E87C6DEBCFC89CC09"/>
  </w:style>
  <w:style w:type="paragraph" w:customStyle="1" w:styleId="9A57D42E356B49EBA65982BC94CFBDDA">
    <w:name w:val="9A57D42E356B49EBA65982BC94CFBDDA"/>
  </w:style>
  <w:style w:type="paragraph" w:customStyle="1" w:styleId="E16EAC3D025D4CFF94E3960B067BE5FA">
    <w:name w:val="E16EAC3D025D4CFF94E3960B067BE5F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4A62B1EEADB40FE8EA926B781D56F5C">
    <w:name w:val="44A62B1EEADB40FE8EA926B781D56F5C"/>
  </w:style>
  <w:style w:type="paragraph" w:customStyle="1" w:styleId="475EA469918946D0AB57D0A7290CB75D">
    <w:name w:val="475EA469918946D0AB57D0A7290CB75D"/>
  </w:style>
  <w:style w:type="paragraph" w:customStyle="1" w:styleId="DD188FD6A9C6432BA7C39E65A5465BDA">
    <w:name w:val="DD188FD6A9C6432BA7C39E65A5465BDA"/>
  </w:style>
  <w:style w:type="paragraph" w:customStyle="1" w:styleId="2A66A219C351402AA6EE33FDB9CE5370">
    <w:name w:val="2A66A219C351402AA6EE33FDB9CE5370"/>
  </w:style>
  <w:style w:type="paragraph" w:customStyle="1" w:styleId="0C65C17B24DF49FDBC03BAC7FF603647">
    <w:name w:val="0C65C17B24DF49FDBC03BAC7FF603647"/>
  </w:style>
  <w:style w:type="paragraph" w:customStyle="1" w:styleId="1D41BACEF708457B9775EBEC04CB6CFE">
    <w:name w:val="1D41BACEF708457B9775EBEC04CB6CFE"/>
  </w:style>
  <w:style w:type="paragraph" w:customStyle="1" w:styleId="09B8E9C1889545C5B3B4AE33E95CD988">
    <w:name w:val="09B8E9C1889545C5B3B4AE33E95CD988"/>
  </w:style>
  <w:style w:type="paragraph" w:customStyle="1" w:styleId="675BA90AADF84878ABA7194737B6884C">
    <w:name w:val="675BA90AADF84878ABA7194737B6884C"/>
  </w:style>
  <w:style w:type="paragraph" w:customStyle="1" w:styleId="35087BFB550240158C75B46386438174">
    <w:name w:val="35087BFB550240158C75B46386438174"/>
  </w:style>
  <w:style w:type="paragraph" w:customStyle="1" w:styleId="4E30D0EDAB4A4595ABA7900614E39F6D">
    <w:name w:val="4E30D0EDAB4A4595ABA7900614E39F6D"/>
  </w:style>
  <w:style w:type="paragraph" w:customStyle="1" w:styleId="4703FD1FFA4F4CE788F1ED422F186FE2">
    <w:name w:val="4703FD1FFA4F4CE788F1ED422F186FE2"/>
  </w:style>
  <w:style w:type="paragraph" w:customStyle="1" w:styleId="F5A692BA4BFA4ADA8BEE281EF1D9D980">
    <w:name w:val="F5A692BA4BFA4ADA8BEE281EF1D9D980"/>
  </w:style>
  <w:style w:type="paragraph" w:customStyle="1" w:styleId="630D776888F5468F97DC76A5DD1D2920">
    <w:name w:val="630D776888F5468F97DC76A5DD1D2920"/>
    <w:rsid w:val="00B545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82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F7931E"/>
      </a:accent1>
      <a:accent2>
        <a:srgbClr val="F06648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7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.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(Professional)</Template>
  <TotalTime>61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Kayathiri Mahendrakumaran</dc:creator>
  <cp:keywords/>
  <dc:description/>
  <cp:lastModifiedBy>kayathirikaya33@gmail.com</cp:lastModifiedBy>
  <cp:revision>12</cp:revision>
  <cp:lastPrinted>2018-05-12T12:23:00Z</cp:lastPrinted>
  <dcterms:created xsi:type="dcterms:W3CDTF">2018-05-12T06:18:00Z</dcterms:created>
  <dcterms:modified xsi:type="dcterms:W3CDTF">2018-05-12T12:24:00Z</dcterms:modified>
</cp:coreProperties>
</file>